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A4E4" w14:textId="6C236B16" w:rsidR="007227A2" w:rsidRDefault="00F57D48" w:rsidP="00A257C0">
      <w:pPr>
        <w:pStyle w:val="Title"/>
        <w:pBdr>
          <w:bottom w:val="single" w:sz="6" w:space="1" w:color="auto"/>
        </w:pBdr>
        <w:jc w:val="center"/>
        <w:rPr>
          <w:rFonts w:ascii="Cambria" w:hAnsi="Cambria"/>
        </w:rPr>
      </w:pPr>
      <w:r>
        <w:rPr>
          <w:rFonts w:ascii="Cambria" w:hAnsi="Cambria"/>
        </w:rPr>
        <w:t>Brick Breaker Game</w:t>
      </w:r>
    </w:p>
    <w:p w14:paraId="7C05B0CA" w14:textId="7FDE3851" w:rsidR="002A2171" w:rsidRPr="00367E81" w:rsidRDefault="007227A2" w:rsidP="003A48DC">
      <w:pPr>
        <w:pStyle w:val="Subtitle"/>
        <w:jc w:val="center"/>
      </w:pPr>
      <w:r w:rsidRPr="00367E81">
        <w:t>Semester Project–</w:t>
      </w:r>
      <w:r w:rsidR="0088604F">
        <w:t>Fall</w:t>
      </w:r>
      <w:r w:rsidRPr="00367E81">
        <w:t xml:space="preserve"> 20</w:t>
      </w:r>
      <w:r w:rsidR="00111980">
        <w:t>20</w:t>
      </w:r>
    </w:p>
    <w:p w14:paraId="015C403B" w14:textId="0B4A6791" w:rsidR="002A2171" w:rsidRDefault="002A2171" w:rsidP="003A48DC">
      <w:pPr>
        <w:pStyle w:val="Heading1"/>
        <w:jc w:val="center"/>
        <w:rPr>
          <w:rFonts w:ascii="Cambria" w:hAnsi="Cambria"/>
        </w:rPr>
      </w:pPr>
      <w:r w:rsidRPr="008839C0">
        <w:rPr>
          <w:rFonts w:ascii="Cambria" w:hAnsi="Cambria"/>
        </w:rPr>
        <w:t>CS</w:t>
      </w:r>
      <w:r w:rsidR="0088604F">
        <w:rPr>
          <w:rFonts w:ascii="Cambria" w:hAnsi="Cambria"/>
        </w:rPr>
        <w:t>209</w:t>
      </w:r>
      <w:r w:rsidRPr="008839C0">
        <w:rPr>
          <w:rFonts w:ascii="Cambria" w:hAnsi="Cambria"/>
        </w:rPr>
        <w:t xml:space="preserve"> – </w:t>
      </w:r>
      <w:r w:rsidR="0088604F">
        <w:rPr>
          <w:rFonts w:ascii="Cambria" w:hAnsi="Cambria"/>
        </w:rPr>
        <w:t>Data Structures &amp; Algorithms</w:t>
      </w:r>
      <w:r w:rsidRPr="008839C0">
        <w:rPr>
          <w:rFonts w:ascii="Cambria" w:hAnsi="Cambria"/>
        </w:rPr>
        <w:t xml:space="preserve"> (</w:t>
      </w:r>
      <w:r w:rsidR="00111980">
        <w:rPr>
          <w:rFonts w:ascii="Cambria" w:hAnsi="Cambria"/>
        </w:rPr>
        <w:t>B</w:t>
      </w:r>
      <w:r w:rsidRPr="008839C0">
        <w:rPr>
          <w:rFonts w:ascii="Cambria" w:hAnsi="Cambria"/>
        </w:rPr>
        <w:t>)</w:t>
      </w:r>
    </w:p>
    <w:p w14:paraId="4B18BAE0" w14:textId="6A32D285" w:rsidR="002A2171" w:rsidRPr="00AF79B9" w:rsidRDefault="002A2171" w:rsidP="002A2171">
      <w:pPr>
        <w:pStyle w:val="Heading2"/>
        <w:jc w:val="center"/>
        <w:rPr>
          <w:rFonts w:ascii="Cambria" w:hAnsi="Cambria"/>
          <w:u w:val="single"/>
        </w:rPr>
      </w:pPr>
      <w:r w:rsidRPr="00AF79B9">
        <w:rPr>
          <w:rFonts w:ascii="Cambria" w:hAnsi="Cambria"/>
          <w:u w:val="single"/>
        </w:rPr>
        <w:t xml:space="preserve">Project Supervisor: </w:t>
      </w:r>
      <w:r w:rsidR="0088604F">
        <w:rPr>
          <w:rFonts w:ascii="Cambria" w:hAnsi="Cambria"/>
          <w:u w:val="single"/>
        </w:rPr>
        <w:t>Mam Ayesha Rashid</w:t>
      </w:r>
      <w:r w:rsidRPr="00AF79B9">
        <w:rPr>
          <w:rFonts w:ascii="Cambria" w:hAnsi="Cambria"/>
          <w:u w:val="single"/>
        </w:rPr>
        <w:t>, CS Dept.</w:t>
      </w:r>
    </w:p>
    <w:sdt>
      <w:sdtPr>
        <w:rPr>
          <w:rFonts w:ascii="Cambria" w:hAnsi="Cambria"/>
          <w:b/>
          <w:bCs/>
        </w:rPr>
        <w:id w:val="549497750"/>
        <w:placeholder>
          <w:docPart w:val="CB7D31F5045A4C99A0673943727B30C3"/>
        </w:placeholder>
        <w:date w:fullDate="2020-10-26T00:00:00Z">
          <w:dateFormat w:val="dddd, MMMM d, yyyy"/>
          <w:lid w:val="en-US"/>
          <w:storeMappedDataAs w:val="dateTime"/>
          <w:calendar w:val="gregorian"/>
        </w:date>
      </w:sdtPr>
      <w:sdtEndPr/>
      <w:sdtContent>
        <w:p w14:paraId="0EC5F9FF" w14:textId="6D482467" w:rsidR="002A2171" w:rsidRPr="00DB6173" w:rsidRDefault="0088604F" w:rsidP="002A2171">
          <w:pPr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Monday, October 26, 2020</w:t>
          </w:r>
        </w:p>
      </w:sdtContent>
    </w:sdt>
    <w:tbl>
      <w:tblPr>
        <w:tblStyle w:val="TableGrid"/>
        <w:tblW w:w="5872" w:type="dxa"/>
        <w:tblInd w:w="1742" w:type="dxa"/>
        <w:tblLook w:val="04A0" w:firstRow="1" w:lastRow="0" w:firstColumn="1" w:lastColumn="0" w:noHBand="0" w:noVBand="1"/>
      </w:tblPr>
      <w:tblGrid>
        <w:gridCol w:w="2584"/>
        <w:gridCol w:w="3288"/>
      </w:tblGrid>
      <w:tr w:rsidR="0088604F" w14:paraId="3A64B3F1" w14:textId="77777777" w:rsidTr="0088604F">
        <w:trPr>
          <w:trHeight w:val="685"/>
        </w:trPr>
        <w:tc>
          <w:tcPr>
            <w:tcW w:w="0" w:type="auto"/>
            <w:vAlign w:val="center"/>
          </w:tcPr>
          <w:p w14:paraId="1ED0EBC2" w14:textId="77777777" w:rsidR="0088604F" w:rsidRPr="00EE13B0" w:rsidRDefault="0088604F" w:rsidP="00F57D48">
            <w:pPr>
              <w:jc w:val="center"/>
              <w:rPr>
                <w:rFonts w:ascii="Cambria" w:hAnsi="Cambria"/>
                <w:b/>
                <w:bCs/>
              </w:rPr>
            </w:pPr>
            <w:r w:rsidRPr="00EE13B0">
              <w:rPr>
                <w:rFonts w:ascii="Cambria" w:hAnsi="Cambria"/>
                <w:b/>
                <w:bCs/>
              </w:rPr>
              <w:t>Roll #</w:t>
            </w:r>
          </w:p>
        </w:tc>
        <w:tc>
          <w:tcPr>
            <w:tcW w:w="0" w:type="auto"/>
            <w:vAlign w:val="center"/>
          </w:tcPr>
          <w:p w14:paraId="4FF13F7A" w14:textId="77777777" w:rsidR="0088604F" w:rsidRPr="00EE13B0" w:rsidRDefault="0088604F" w:rsidP="00F57D48">
            <w:pPr>
              <w:jc w:val="center"/>
              <w:rPr>
                <w:rFonts w:ascii="Cambria" w:hAnsi="Cambria"/>
                <w:b/>
                <w:bCs/>
              </w:rPr>
            </w:pPr>
            <w:r w:rsidRPr="00EE13B0">
              <w:rPr>
                <w:rFonts w:ascii="Cambria" w:hAnsi="Cambria"/>
                <w:b/>
                <w:bCs/>
              </w:rPr>
              <w:t>Name</w:t>
            </w:r>
          </w:p>
        </w:tc>
      </w:tr>
      <w:tr w:rsidR="0088604F" w14:paraId="519AE079" w14:textId="77777777" w:rsidTr="0088604F">
        <w:trPr>
          <w:trHeight w:val="649"/>
        </w:trPr>
        <w:tc>
          <w:tcPr>
            <w:tcW w:w="0" w:type="auto"/>
            <w:vAlign w:val="center"/>
          </w:tcPr>
          <w:p w14:paraId="4457E776" w14:textId="767D84AD" w:rsidR="0088604F" w:rsidRPr="00EE13B0" w:rsidRDefault="0088604F" w:rsidP="00F57D4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19011519-045</w:t>
            </w:r>
          </w:p>
        </w:tc>
        <w:tc>
          <w:tcPr>
            <w:tcW w:w="0" w:type="auto"/>
            <w:vAlign w:val="center"/>
          </w:tcPr>
          <w:p w14:paraId="7B577B92" w14:textId="2AA3BCD9" w:rsidR="0088604F" w:rsidRPr="00EE13B0" w:rsidRDefault="0088604F" w:rsidP="00F57D4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Usama Bin Waseem</w:t>
            </w:r>
          </w:p>
        </w:tc>
      </w:tr>
      <w:tr w:rsidR="0088604F" w14:paraId="6D6AFE82" w14:textId="77777777" w:rsidTr="0088604F">
        <w:trPr>
          <w:trHeight w:val="685"/>
        </w:trPr>
        <w:tc>
          <w:tcPr>
            <w:tcW w:w="0" w:type="auto"/>
            <w:vAlign w:val="center"/>
          </w:tcPr>
          <w:p w14:paraId="3DA26D41" w14:textId="5A44E305" w:rsidR="0088604F" w:rsidRPr="00EE13B0" w:rsidRDefault="00F57D48" w:rsidP="00F57D4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19011519-69</w:t>
            </w:r>
          </w:p>
        </w:tc>
        <w:tc>
          <w:tcPr>
            <w:tcW w:w="0" w:type="auto"/>
            <w:vAlign w:val="center"/>
          </w:tcPr>
          <w:p w14:paraId="1B4634A7" w14:textId="1B80B3DD" w:rsidR="00F57D48" w:rsidRPr="00EE13B0" w:rsidRDefault="00F57D48" w:rsidP="00F57D4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M.irfan Khan</w:t>
            </w:r>
          </w:p>
        </w:tc>
      </w:tr>
      <w:tr w:rsidR="0088604F" w14:paraId="54DB44E7" w14:textId="77777777" w:rsidTr="0088604F">
        <w:trPr>
          <w:trHeight w:val="649"/>
        </w:trPr>
        <w:tc>
          <w:tcPr>
            <w:tcW w:w="0" w:type="auto"/>
            <w:vAlign w:val="center"/>
          </w:tcPr>
          <w:p w14:paraId="3CB2BB6F" w14:textId="31B24A69" w:rsidR="0088604F" w:rsidRPr="00EE13B0" w:rsidRDefault="00F57D48" w:rsidP="00F57D4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19011519-073</w:t>
            </w:r>
          </w:p>
        </w:tc>
        <w:tc>
          <w:tcPr>
            <w:tcW w:w="0" w:type="auto"/>
            <w:vAlign w:val="center"/>
          </w:tcPr>
          <w:p w14:paraId="2FCD750E" w14:textId="1FC625DD" w:rsidR="0088604F" w:rsidRPr="00EE13B0" w:rsidRDefault="00F57D48" w:rsidP="00F57D4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M.Ibrahim</w:t>
            </w:r>
          </w:p>
        </w:tc>
      </w:tr>
    </w:tbl>
    <w:p w14:paraId="7AEF38B7" w14:textId="77777777" w:rsidR="007227A2" w:rsidRPr="007227A2" w:rsidRDefault="007227A2" w:rsidP="007227A2">
      <w:pPr>
        <w:rPr>
          <w:b/>
          <w:bCs/>
        </w:rPr>
      </w:pPr>
    </w:p>
    <w:p w14:paraId="465FCCC6" w14:textId="15E5FD93" w:rsidR="00690849" w:rsidRDefault="00690849" w:rsidP="00690849">
      <w:pPr>
        <w:rPr>
          <w:rFonts w:ascii="Cambria" w:hAnsi="Cambria"/>
          <w:b/>
          <w:bCs/>
        </w:rPr>
      </w:pPr>
      <w:r w:rsidRPr="00EE13B0">
        <w:rPr>
          <w:rFonts w:ascii="Cambria" w:hAnsi="Cambria"/>
          <w:b/>
          <w:bCs/>
        </w:rPr>
        <w:t>Project Description</w:t>
      </w:r>
      <w:r w:rsidR="0088604F">
        <w:rPr>
          <w:rFonts w:ascii="Cambria" w:hAnsi="Cambria"/>
          <w:b/>
          <w:bCs/>
        </w:rPr>
        <w:t>:</w:t>
      </w:r>
    </w:p>
    <w:p w14:paraId="643FB15A" w14:textId="1FD65BAF" w:rsidR="00A257C0" w:rsidRPr="00416B5D" w:rsidRDefault="0088604F" w:rsidP="00416B5D">
      <w:pPr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416B5D">
        <w:rPr>
          <w:rFonts w:ascii="Cambria" w:hAnsi="Cambria" w:cs="Arial"/>
          <w:sz w:val="24"/>
          <w:szCs w:val="24"/>
          <w:shd w:val="clear" w:color="auto" w:fill="FFFFFF"/>
        </w:rPr>
        <w:t>Brick Breaker is a </w:t>
      </w:r>
      <w:r w:rsidRPr="00416B5D">
        <w:rPr>
          <w:rFonts w:ascii="Cambria" w:hAnsi="Cambria"/>
          <w:sz w:val="24"/>
          <w:szCs w:val="24"/>
        </w:rPr>
        <w:t>game in</w:t>
      </w:r>
      <w:r w:rsidRPr="00416B5D">
        <w:rPr>
          <w:rFonts w:ascii="Cambria" w:hAnsi="Cambria" w:cs="Arial"/>
          <w:sz w:val="24"/>
          <w:szCs w:val="24"/>
          <w:shd w:val="clear" w:color="auto" w:fill="FFFFFF"/>
        </w:rPr>
        <w:t xml:space="preserve"> which the player must smash a wall of bricks by deflecting a bouncing ball with a paddle. The paddle may move horizontally and is controlled with the A, D keys A to move left and D to move right. The player gets 3 lives to start with; a life is lost if the ball hits the bottom of the screen. When all the bricks have been destroyed, the player advances to a new, harder level. There are 5 levels in Total. If all lives are lost, the game is over</w:t>
      </w:r>
    </w:p>
    <w:p w14:paraId="7A83B956" w14:textId="18BEC573" w:rsidR="00B47D2D" w:rsidRPr="00EE13B0" w:rsidRDefault="0088604F" w:rsidP="0069084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</w:t>
      </w:r>
      <w:r w:rsidR="00690849" w:rsidRPr="00EE13B0">
        <w:rPr>
          <w:rFonts w:ascii="Cambria" w:hAnsi="Cambria"/>
          <w:b/>
          <w:bCs/>
        </w:rPr>
        <w:t>eature</w:t>
      </w:r>
      <w:r>
        <w:rPr>
          <w:rFonts w:ascii="Cambria" w:hAnsi="Cambria"/>
          <w:b/>
          <w:bCs/>
        </w:rPr>
        <w:t>s</w:t>
      </w:r>
    </w:p>
    <w:p w14:paraId="7D59578B" w14:textId="1BBE609D" w:rsidR="00416B5D" w:rsidRPr="00416B5D" w:rsidRDefault="00416B5D" w:rsidP="00416B5D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416B5D">
        <w:rPr>
          <w:b/>
          <w:bCs/>
        </w:rPr>
        <w:t>Player can save his name with score</w:t>
      </w:r>
      <w:r>
        <w:rPr>
          <w:b/>
          <w:bCs/>
        </w:rPr>
        <w:t>.</w:t>
      </w:r>
    </w:p>
    <w:p w14:paraId="67806B20" w14:textId="6822D80D" w:rsidR="00416B5D" w:rsidRPr="00416B5D" w:rsidRDefault="00416B5D" w:rsidP="00416B5D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416B5D">
        <w:rPr>
          <w:b/>
          <w:bCs/>
        </w:rPr>
        <w:t>Player can start new game</w:t>
      </w:r>
      <w:r>
        <w:rPr>
          <w:b/>
          <w:bCs/>
        </w:rPr>
        <w:t>.</w:t>
      </w:r>
    </w:p>
    <w:p w14:paraId="449A9FBD" w14:textId="0FA74A1B" w:rsidR="00416B5D" w:rsidRPr="00416B5D" w:rsidRDefault="00416B5D" w:rsidP="00416B5D">
      <w:pPr>
        <w:pStyle w:val="ListParagraph"/>
        <w:numPr>
          <w:ilvl w:val="0"/>
          <w:numId w:val="5"/>
        </w:numPr>
        <w:jc w:val="both"/>
        <w:rPr>
          <w:b/>
          <w:bCs/>
          <w:strike/>
        </w:rPr>
      </w:pPr>
      <w:r w:rsidRPr="00416B5D">
        <w:rPr>
          <w:b/>
          <w:bCs/>
        </w:rPr>
        <w:t>Menu Driven</w:t>
      </w:r>
      <w:r>
        <w:rPr>
          <w:b/>
          <w:bCs/>
        </w:rPr>
        <w:t>.</w:t>
      </w:r>
    </w:p>
    <w:p w14:paraId="3E033C09" w14:textId="5071B0FB" w:rsidR="006471B4" w:rsidRPr="006471B4" w:rsidRDefault="006471B4" w:rsidP="006471B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Play can gain 10 points by breaking one brick break all the brick or maximum required one to complete the level</w:t>
      </w:r>
    </w:p>
    <w:p w14:paraId="34FB54D1" w14:textId="77777777" w:rsidR="00690849" w:rsidRPr="00EE13B0" w:rsidRDefault="00690849" w:rsidP="00B47D2D">
      <w:pPr>
        <w:pStyle w:val="ListParagraph"/>
        <w:rPr>
          <w:rFonts w:ascii="Cambria" w:hAnsi="Cambria"/>
          <w:b/>
          <w:bCs/>
        </w:rPr>
      </w:pPr>
    </w:p>
    <w:p w14:paraId="28F194F1" w14:textId="77777777" w:rsidR="00690849" w:rsidRPr="00EE13B0" w:rsidRDefault="00690849" w:rsidP="00690849">
      <w:pPr>
        <w:rPr>
          <w:rFonts w:ascii="Cambria" w:hAnsi="Cambria"/>
          <w:b/>
          <w:bCs/>
        </w:rPr>
      </w:pPr>
    </w:p>
    <w:p w14:paraId="56EBB22C" w14:textId="77777777" w:rsidR="00AB40BB" w:rsidRPr="00EE13B0" w:rsidRDefault="00AB40BB" w:rsidP="00AB40BB">
      <w:pPr>
        <w:rPr>
          <w:rFonts w:ascii="Cambria" w:hAnsi="Cambria"/>
        </w:rPr>
      </w:pPr>
    </w:p>
    <w:sectPr w:rsidR="00AB40BB" w:rsidRPr="00EE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4719E"/>
    <w:multiLevelType w:val="hybridMultilevel"/>
    <w:tmpl w:val="567A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4DCE"/>
    <w:multiLevelType w:val="hybridMultilevel"/>
    <w:tmpl w:val="94C00C7E"/>
    <w:lvl w:ilvl="0" w:tplc="E362EC3C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0E78D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8F4EF78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688C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73EF2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16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47EC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E9EA0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A7288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5D764F4"/>
    <w:multiLevelType w:val="hybridMultilevel"/>
    <w:tmpl w:val="82D80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B95339"/>
    <w:multiLevelType w:val="hybridMultilevel"/>
    <w:tmpl w:val="D4069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92C6B"/>
    <w:multiLevelType w:val="hybridMultilevel"/>
    <w:tmpl w:val="7BB2B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F3213"/>
    <w:multiLevelType w:val="hybridMultilevel"/>
    <w:tmpl w:val="D2721F60"/>
    <w:lvl w:ilvl="0" w:tplc="34900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4F"/>
    <w:rsid w:val="00034EC0"/>
    <w:rsid w:val="000663FA"/>
    <w:rsid w:val="000D59DD"/>
    <w:rsid w:val="000E7CF8"/>
    <w:rsid w:val="00111980"/>
    <w:rsid w:val="001F662B"/>
    <w:rsid w:val="00206AAD"/>
    <w:rsid w:val="002830BA"/>
    <w:rsid w:val="002A2171"/>
    <w:rsid w:val="002D72D5"/>
    <w:rsid w:val="00367E81"/>
    <w:rsid w:val="003A48DC"/>
    <w:rsid w:val="00416B5D"/>
    <w:rsid w:val="005A6131"/>
    <w:rsid w:val="006471B4"/>
    <w:rsid w:val="00664B85"/>
    <w:rsid w:val="00690849"/>
    <w:rsid w:val="006C5276"/>
    <w:rsid w:val="006E22BE"/>
    <w:rsid w:val="007227A2"/>
    <w:rsid w:val="00750365"/>
    <w:rsid w:val="007F497C"/>
    <w:rsid w:val="00815CD0"/>
    <w:rsid w:val="008839C0"/>
    <w:rsid w:val="0088604F"/>
    <w:rsid w:val="008C0204"/>
    <w:rsid w:val="008C16A4"/>
    <w:rsid w:val="00916BF0"/>
    <w:rsid w:val="009B4FCA"/>
    <w:rsid w:val="00A257C0"/>
    <w:rsid w:val="00AB40BB"/>
    <w:rsid w:val="00AE5F4B"/>
    <w:rsid w:val="00AF79B9"/>
    <w:rsid w:val="00B47D2D"/>
    <w:rsid w:val="00B5193A"/>
    <w:rsid w:val="00B752A7"/>
    <w:rsid w:val="00BD1609"/>
    <w:rsid w:val="00BD2512"/>
    <w:rsid w:val="00C306CA"/>
    <w:rsid w:val="00CA1E48"/>
    <w:rsid w:val="00D40600"/>
    <w:rsid w:val="00DB6173"/>
    <w:rsid w:val="00DE50CB"/>
    <w:rsid w:val="00EE13B0"/>
    <w:rsid w:val="00F5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A1D6"/>
  <w15:chartTrackingRefBased/>
  <w15:docId w15:val="{F948F560-7712-4008-BCAC-935368A6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0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B40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AB40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AB40B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4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4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39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39C0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67E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7E81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306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257C0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04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886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nd%20Semester...20\OOP%20CS-103\OOP%20Project%20Data\OOP%20Project%20Proposal%20Teample%20Sp-202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7D31F5045A4C99A0673943727B3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BD7C2-A3CE-4B56-ADB5-75A339569AE3}"/>
      </w:docPartPr>
      <w:docPartBody>
        <w:p w:rsidR="00F61415" w:rsidRDefault="00230A7E">
          <w:pPr>
            <w:pStyle w:val="CB7D31F5045A4C99A0673943727B30C3"/>
          </w:pPr>
          <w:r w:rsidRPr="00580E2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7E"/>
    <w:rsid w:val="00230A7E"/>
    <w:rsid w:val="00314BDD"/>
    <w:rsid w:val="00596ADB"/>
    <w:rsid w:val="00F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7D31F5045A4C99A0673943727B30C3">
    <w:name w:val="CB7D31F5045A4C99A0673943727B3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OOP Project Proposal Teample Sp-2020.dotm</Template>
  <TotalTime>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Bismillah computers</dc:creator>
  <cp:keywords/>
  <dc:description/>
  <cp:lastModifiedBy>19011519-045</cp:lastModifiedBy>
  <cp:revision>3</cp:revision>
  <dcterms:created xsi:type="dcterms:W3CDTF">2020-11-03T06:02:00Z</dcterms:created>
  <dcterms:modified xsi:type="dcterms:W3CDTF">2020-12-30T08:14:00Z</dcterms:modified>
</cp:coreProperties>
</file>